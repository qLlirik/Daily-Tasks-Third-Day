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C2DD3" w:rsidRDefault="0095705B" w:rsidP="00EC2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ThirdDay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7A3A0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1.0v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Дунаев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1D4D2D" w:rsidP="00EC2DD3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0</w:t>
            </w:r>
            <w:r w:rsidR="0095705B"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5</w:t>
            </w: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.02.2018</w:t>
            </w:r>
          </w:p>
        </w:tc>
      </w:tr>
    </w:tbl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95705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C2DD3" w:rsidRDefault="002F55A9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добавления нового заказчика на некорректные вводимые данные</w:t>
            </w:r>
          </w:p>
        </w:tc>
      </w:tr>
      <w:tr w:rsidR="00F87FD0" w:rsidRPr="0095705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мо, чтобы вывелось сообщение о некорректности введённых данных</w:t>
            </w:r>
          </w:p>
        </w:tc>
      </w:tr>
      <w:tr w:rsidR="00F87FD0" w:rsidRPr="0095705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1D4D2D" w:rsidRDefault="001D4D2D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95705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Регистрация проектов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EC2DD3" w:rsidRPr="00EC2DD3" w:rsidRDefault="00EC2DD3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</w:t>
            </w:r>
            <w:r w:rsidR="0095705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+»</w:t>
            </w:r>
          </w:p>
          <w:p w:rsidR="001D4D2D" w:rsidRPr="007A3A06" w:rsidRDefault="00EC2DD3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введя в поля данные нажать «Добавить»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D4D2D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7A3A06" w:rsidRPr="007A3A06" w:rsidRDefault="007A3A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5705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 просьбой о вводе данных </w:t>
            </w:r>
          </w:p>
        </w:tc>
      </w:tr>
      <w:tr w:rsidR="00F87FD0" w:rsidRPr="0095705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просьбой о вводе данных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5705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43F60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725039" w:rsidRDefault="00725039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673997" w:rsidRDefault="00673997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Pr="00A43F60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67399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Регистрации сотрудников на некорректные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введённые данные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имо, чтобы вывелось сообщение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некорректности вводимых данных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Регистрация сотрудников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F87FD0" w:rsidRPr="00A43F60" w:rsidRDefault="00673997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Зарегистрировать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без заполнения необходимых полей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7A3A06" w:rsidRDefault="00A43F60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A43F6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некорректности вводимых данных</w:t>
            </w:r>
          </w:p>
        </w:tc>
      </w:tr>
      <w:tr w:rsidR="00A43F6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некорректности вводимых данных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673997" w:rsidRDefault="00EC2DD3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43F6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A43F60" w:rsidRDefault="002F55A9" w:rsidP="002F55A9">
      <w:pPr>
        <w:rPr>
          <w:lang w:val="ru-RU"/>
        </w:rPr>
      </w:pPr>
    </w:p>
    <w:p w:rsidR="00725039" w:rsidRPr="00A43F60" w:rsidRDefault="00725039">
      <w:pPr>
        <w:rPr>
          <w:lang w:val="ru-RU"/>
        </w:rPr>
      </w:pPr>
      <w:r w:rsidRPr="00A43F60">
        <w:rPr>
          <w:lang w:val="ru-RU"/>
        </w:rPr>
        <w:br w:type="page"/>
      </w:r>
    </w:p>
    <w:p w:rsidR="002F55A9" w:rsidRPr="00A43F60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A43F60">
        <w:rPr>
          <w:lang w:val="ru-RU"/>
        </w:rPr>
        <w:t xml:space="preserve"> </w:t>
      </w:r>
      <w:r>
        <w:t>case</w:t>
      </w:r>
      <w:r w:rsidRPr="00A43F60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43F60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Регистрации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проектов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некорректные введённые данные</w:t>
            </w:r>
          </w:p>
        </w:tc>
      </w:tr>
      <w:tr w:rsidR="003703F5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F87FD0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A43F60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о некорректности вводимых данных</w:t>
            </w:r>
          </w:p>
        </w:tc>
      </w:tr>
      <w:tr w:rsidR="003703F5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F87FD0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3703F5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«Регистрация проектов»</w:t>
            </w:r>
          </w:p>
          <w:p w:rsidR="003703F5" w:rsidRPr="00A43F60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«Зарегистрировать» без заполнения необходимых полей</w:t>
            </w:r>
          </w:p>
        </w:tc>
      </w:tr>
      <w:tr w:rsidR="003703F5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684005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7A3A06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3703F5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684005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A43F60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о некорректности вводимых данных</w:t>
            </w:r>
          </w:p>
        </w:tc>
      </w:tr>
      <w:tr w:rsidR="003703F5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684005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A43F60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некорректности вводимых данных</w:t>
            </w:r>
          </w:p>
        </w:tc>
      </w:tr>
      <w:tr w:rsidR="003703F5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684005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A43F60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3703F5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684005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673997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3703F5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684005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A43F60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3703F5" w:rsidRPr="003703F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F87FD0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A43F60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872381" w:rsidRDefault="002F55A9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3703F5" w:rsidRDefault="003703F5" w:rsidP="002F55A9">
      <w:pPr>
        <w:rPr>
          <w:lang w:val="ru-RU"/>
        </w:rPr>
      </w:pPr>
    </w:p>
    <w:p w:rsidR="003703F5" w:rsidRDefault="003703F5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Pr="00872381" w:rsidRDefault="00582FA7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Привязки сотрудников к проекту с отсутствующими проектами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вывелось сообщение об отсутствии проектов</w:t>
            </w:r>
          </w:p>
        </w:tc>
      </w:tr>
      <w:tr w:rsidR="00F87FD0" w:rsidRPr="003703F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3703F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SQL Server Management Studio</w:t>
            </w:r>
          </w:p>
          <w:p w:rsidR="003703F5" w:rsidRPr="003703F5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</w:t>
            </w:r>
            <w:r w:rsidRP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базу</w:t>
            </w:r>
            <w:r w:rsidRP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DailyTasks</w:t>
            </w:r>
            <w:r w:rsidRP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ThirdDay</w:t>
            </w:r>
            <w:r w:rsidRP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3703F5" w:rsidRPr="003703F5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3.Удалить все записи из таблицы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Projects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8F6D6D" w:rsidRDefault="003703F5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4.Запустить приложение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ThirdDay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3703F5" w:rsidRPr="003703F5" w:rsidRDefault="003703F5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«Привязка сотрудников к проекту»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6D6D" w:rsidRPr="008F6D6D" w:rsidRDefault="00582FA7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для авторизации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MSSQL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sa</w:t>
            </w:r>
            <w:r w:rsidRP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– 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73A77" w:rsidRDefault="00F87FD0" w:rsidP="00CE62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Ожидается, что 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появится сообщение 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 отсутствии проектов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сообщение об отсутствии проектов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CE627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CE62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формы «Привязка сотрудников к проекту»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E627A" w:rsidRDefault="00F87FD0" w:rsidP="00CE62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40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Регистрации конца проекта без выбранного проекта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CE62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вывелось сообщение 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выборе проекта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E627A" w:rsidRDefault="00CE627A" w:rsidP="00CE62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3703F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SQL Server Management Studio</w:t>
            </w:r>
          </w:p>
          <w:p w:rsidR="00CE627A" w:rsidRPr="00CE627A" w:rsidRDefault="00CE627A" w:rsidP="00CE62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CE627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</w:t>
            </w:r>
            <w:r w:rsidRPr="00CE627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базу</w:t>
            </w:r>
            <w:r w:rsidRPr="00CE627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DailyTasks</w:t>
            </w:r>
            <w:r w:rsidRPr="00CE627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ThirdDay</w:t>
            </w:r>
            <w:r w:rsidRPr="00CE627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»</w:t>
            </w:r>
          </w:p>
          <w:p w:rsidR="00CE627A" w:rsidRPr="003703F5" w:rsidRDefault="00CE627A" w:rsidP="00CE62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3.Удалить все записи из таблицы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Projects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CE627A" w:rsidRDefault="00CE627A" w:rsidP="00CE62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4.Запустить приложение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ThirdDay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684005" w:rsidRDefault="00CE627A" w:rsidP="00CE62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5.Нажать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Регистрация конца проекта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CE627A" w:rsidRPr="00684005" w:rsidRDefault="00CE627A" w:rsidP="00CE62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6.Нажать «Закончен»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CE62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Ожидается появление сообщения с просьбой 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выборе проекта</w:t>
            </w:r>
          </w:p>
        </w:tc>
      </w:tr>
      <w:tr w:rsidR="00F87FD0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сообщение 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выборе проекта</w:t>
            </w:r>
            <w:bookmarkStart w:id="0" w:name="_GoBack"/>
            <w:bookmarkEnd w:id="0"/>
          </w:p>
        </w:tc>
      </w:tr>
      <w:tr w:rsidR="00582FA7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582FA7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973A7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</w:p>
        </w:tc>
      </w:tr>
    </w:tbl>
    <w:p w:rsidR="002F55A9" w:rsidRPr="00684005" w:rsidRDefault="002F55A9" w:rsidP="002F55A9">
      <w:pPr>
        <w:rPr>
          <w:lang w:val="ru-RU"/>
        </w:rPr>
      </w:pPr>
    </w:p>
    <w:p w:rsidR="00C6472C" w:rsidRPr="00684005" w:rsidRDefault="00C6472C" w:rsidP="00725039">
      <w:pPr>
        <w:rPr>
          <w:lang w:val="ru-RU"/>
        </w:rPr>
      </w:pPr>
    </w:p>
    <w:sectPr w:rsidR="00C6472C" w:rsidRPr="0068400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0B" w:rsidRDefault="00C1150B" w:rsidP="00041C18">
      <w:pPr>
        <w:spacing w:after="0" w:line="240" w:lineRule="auto"/>
      </w:pPr>
      <w:r>
        <w:separator/>
      </w:r>
    </w:p>
  </w:endnote>
  <w:endnote w:type="continuationSeparator" w:id="0">
    <w:p w:rsidR="00C1150B" w:rsidRDefault="00C1150B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0B" w:rsidRDefault="00C1150B" w:rsidP="00041C18">
      <w:pPr>
        <w:spacing w:after="0" w:line="240" w:lineRule="auto"/>
      </w:pPr>
      <w:r>
        <w:separator/>
      </w:r>
    </w:p>
  </w:footnote>
  <w:footnote w:type="continuationSeparator" w:id="0">
    <w:p w:rsidR="00C1150B" w:rsidRDefault="00C1150B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50FE9"/>
    <w:multiLevelType w:val="hybridMultilevel"/>
    <w:tmpl w:val="49A0D80E"/>
    <w:lvl w:ilvl="0" w:tplc="79B0F3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06"/>
    <w:rsid w:val="00041C18"/>
    <w:rsid w:val="0013102A"/>
    <w:rsid w:val="00190192"/>
    <w:rsid w:val="001D4D2D"/>
    <w:rsid w:val="002259C8"/>
    <w:rsid w:val="00236BD1"/>
    <w:rsid w:val="002F55A9"/>
    <w:rsid w:val="00302A18"/>
    <w:rsid w:val="00357B93"/>
    <w:rsid w:val="003703F5"/>
    <w:rsid w:val="00582FA7"/>
    <w:rsid w:val="00624004"/>
    <w:rsid w:val="00671BBF"/>
    <w:rsid w:val="00673997"/>
    <w:rsid w:val="00684005"/>
    <w:rsid w:val="00725039"/>
    <w:rsid w:val="00785FF6"/>
    <w:rsid w:val="007A3A06"/>
    <w:rsid w:val="00872381"/>
    <w:rsid w:val="008F6D6D"/>
    <w:rsid w:val="00955E36"/>
    <w:rsid w:val="0095705B"/>
    <w:rsid w:val="00973A77"/>
    <w:rsid w:val="00974FFE"/>
    <w:rsid w:val="00A20E81"/>
    <w:rsid w:val="00A43F60"/>
    <w:rsid w:val="00C1150B"/>
    <w:rsid w:val="00C467B8"/>
    <w:rsid w:val="00C6472C"/>
    <w:rsid w:val="00CB12E7"/>
    <w:rsid w:val="00CE627A"/>
    <w:rsid w:val="00EA79EC"/>
    <w:rsid w:val="00EC2DD3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8F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R\Desktop\&#1063;&#1077;&#1084;&#1087;&#1080;&#1086;&#1085;&#1072;&#1090;_&#1044;&#1091;&#1085;&#1072;&#1077;&#1074;2\test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testcase.dotx</Template>
  <TotalTime>0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2018-02-01T16:20:00Z</dcterms:created>
  <dcterms:modified xsi:type="dcterms:W3CDTF">2018-02-05T11:38:00Z</dcterms:modified>
</cp:coreProperties>
</file>